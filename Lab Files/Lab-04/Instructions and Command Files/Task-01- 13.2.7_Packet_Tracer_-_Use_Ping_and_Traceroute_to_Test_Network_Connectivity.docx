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D7A8" w14:textId="77777777" w:rsidR="004D36D7" w:rsidRPr="00FD4A68" w:rsidRDefault="009F2174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49129D70" w:rsidR="002E0346" w:rsidRPr="00511B57" w:rsidRDefault="00511B5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511B57">
              <w:rPr>
                <w:color w:val="000000" w:themeColor="text1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3CBAE049" w:rsidR="002E0346" w:rsidRPr="00511B57" w:rsidRDefault="00511B57" w:rsidP="00511B57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511B57">
              <w:rPr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0B9E4522" w:rsidR="002E0346" w:rsidRPr="00511B57" w:rsidRDefault="00511B5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511B57">
              <w:rPr>
                <w:color w:val="000000" w:themeColor="text1"/>
                <w:sz w:val="20"/>
                <w:szCs w:val="20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053B283B" w:rsidR="002E0346" w:rsidRPr="00511B57" w:rsidRDefault="006D6290" w:rsidP="006D6290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6D6290">
              <w:rPr>
                <w:color w:val="000000" w:themeColor="text1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0BAC4ED6" w:rsidR="002E0346" w:rsidRPr="006D6290" w:rsidRDefault="006D6290" w:rsidP="006D6290">
            <w:pPr>
              <w:pStyle w:val="ConfigWindow"/>
              <w:rPr>
                <w:sz w:val="20"/>
                <w:szCs w:val="20"/>
              </w:rPr>
            </w:pPr>
            <w:r w:rsidRPr="006D6290">
              <w:rPr>
                <w:color w:val="000000" w:themeColor="text1"/>
                <w:sz w:val="20"/>
                <w:szCs w:val="20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2566DBA7" w:rsidR="002E0346" w:rsidRPr="00511B57" w:rsidRDefault="00511B57" w:rsidP="00511B57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511B57">
              <w:rPr>
                <w:color w:val="000000" w:themeColor="text1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1CB4DDB8" w:rsidR="002E0346" w:rsidRPr="00511B57" w:rsidRDefault="00511B57" w:rsidP="00511B57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511B57">
              <w:rPr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2E6F638A" w:rsidR="002E0346" w:rsidRPr="00511B57" w:rsidRDefault="00511B57" w:rsidP="00511B57">
            <w:pPr>
              <w:pStyle w:val="ConfigWindow"/>
              <w:rPr>
                <w:sz w:val="20"/>
                <w:szCs w:val="20"/>
              </w:rPr>
            </w:pPr>
            <w:r w:rsidRPr="00511B57">
              <w:rPr>
                <w:color w:val="000000" w:themeColor="text1"/>
                <w:sz w:val="20"/>
                <w:szCs w:val="20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3C11BD92" w:rsidR="002E0346" w:rsidRPr="00511B57" w:rsidRDefault="006D6290" w:rsidP="006D6290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6D6290">
              <w:rPr>
                <w:color w:val="000000" w:themeColor="text1"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49242BAC" w:rsidR="002E0346" w:rsidRPr="006D6290" w:rsidRDefault="006D6290" w:rsidP="006D6290">
            <w:pPr>
              <w:pStyle w:val="ConfigWindow"/>
              <w:rPr>
                <w:sz w:val="20"/>
                <w:szCs w:val="20"/>
              </w:rPr>
            </w:pPr>
            <w:r w:rsidRPr="006D6290">
              <w:rPr>
                <w:color w:val="000000" w:themeColor="text1"/>
                <w:sz w:val="20"/>
                <w:szCs w:val="20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4ABBBA96" w:rsidR="0093296A" w:rsidRDefault="00B71FE8" w:rsidP="00B71FE8">
      <w:pPr>
        <w:pStyle w:val="AnswerLineL50"/>
        <w:numPr>
          <w:ilvl w:val="0"/>
          <w:numId w:val="14"/>
        </w:numPr>
      </w:pPr>
      <w:r w:rsidRPr="00B71FE8">
        <w:rPr>
          <w:color w:val="000000" w:themeColor="text1"/>
        </w:rPr>
        <w:t>10.10.1.</w:t>
      </w:r>
      <w:r w:rsidR="00055206">
        <w:rPr>
          <w:color w:val="000000" w:themeColor="text1"/>
        </w:rPr>
        <w:t>9</w:t>
      </w:r>
      <w:r w:rsidRPr="00B71FE8">
        <w:rPr>
          <w:color w:val="000000" w:themeColor="text1"/>
        </w:rPr>
        <w:t>7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3190A445" w:rsidR="0093296A" w:rsidRPr="00055206" w:rsidRDefault="00055206" w:rsidP="00055206">
      <w:pPr>
        <w:pStyle w:val="AnswerLineL50"/>
        <w:numPr>
          <w:ilvl w:val="0"/>
          <w:numId w:val="14"/>
        </w:numPr>
        <w:rPr>
          <w:color w:val="000000" w:themeColor="text1"/>
        </w:rPr>
      </w:pPr>
      <w:r w:rsidRPr="00055206">
        <w:rPr>
          <w:color w:val="000000" w:themeColor="text1"/>
        </w:rPr>
        <w:t>10.10.1.17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1CA4C869" w:rsidR="0093296A" w:rsidRPr="00CB3D19" w:rsidRDefault="00CB3D19" w:rsidP="00CB3D19">
      <w:pPr>
        <w:pStyle w:val="AnswerLineL50"/>
        <w:numPr>
          <w:ilvl w:val="0"/>
          <w:numId w:val="14"/>
        </w:numPr>
        <w:rPr>
          <w:color w:val="000000" w:themeColor="text1"/>
        </w:rPr>
      </w:pPr>
      <w:r w:rsidRPr="00CB3D19">
        <w:rPr>
          <w:color w:val="000000" w:themeColor="text1"/>
        </w:rPr>
        <w:t>10.10.1.6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6DFED84F" w:rsidR="0093296A" w:rsidRPr="00E45237" w:rsidRDefault="00E45237" w:rsidP="00E45237">
      <w:pPr>
        <w:pStyle w:val="BodyTextL50"/>
        <w:numPr>
          <w:ilvl w:val="0"/>
          <w:numId w:val="14"/>
        </w:numPr>
        <w:rPr>
          <w:b/>
          <w:bCs/>
          <w:i/>
          <w:iCs/>
        </w:rPr>
      </w:pPr>
      <w:r w:rsidRPr="00E45237">
        <w:rPr>
          <w:b/>
          <w:bCs/>
          <w:i/>
          <w:iCs/>
        </w:rPr>
        <w:t>10.10.1.4/30</w:t>
      </w:r>
      <w:r w:rsidRPr="00E45237">
        <w:rPr>
          <w:b/>
          <w:bCs/>
          <w:i/>
          <w:iCs/>
        </w:rPr>
        <w:t xml:space="preserve"> and </w:t>
      </w:r>
      <w:r w:rsidRPr="00E45237">
        <w:rPr>
          <w:b/>
          <w:bCs/>
          <w:i/>
          <w:iCs/>
        </w:rPr>
        <w:t>10.10.1.6/32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41856B8E" w:rsidR="0093296A" w:rsidRPr="00E45237" w:rsidRDefault="0093296A" w:rsidP="0093296A">
      <w:pPr>
        <w:pStyle w:val="AnswerLineL50"/>
        <w:rPr>
          <w:color w:val="000000" w:themeColor="text1"/>
        </w:rPr>
      </w:pPr>
      <w:r w:rsidRPr="00E45237">
        <w:rPr>
          <w:color w:val="000000" w:themeColor="text1"/>
        </w:rPr>
        <w:t>.</w:t>
      </w:r>
      <w:r w:rsidR="004109D8">
        <w:rPr>
          <w:color w:val="000000" w:themeColor="text1"/>
        </w:rPr>
        <w:t xml:space="preserve"> 10.10.1.10, 10.10.1.8/30, 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23A0551A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ip </w:t>
      </w:r>
      <w:r w:rsidR="00D70163">
        <w:rPr>
          <w:b/>
        </w:rPr>
        <w:t>interface</w:t>
      </w:r>
      <w:r>
        <w:rPr>
          <w:b/>
        </w:rPr>
        <w:t xml:space="preserve"> brief</w:t>
      </w:r>
      <w:r>
        <w:t xml:space="preserve"> comma</w:t>
      </w:r>
      <w:r w:rsidR="0093296A">
        <w:t>nd and record your addresses.</w:t>
      </w:r>
    </w:p>
    <w:p w14:paraId="412D0403" w14:textId="61BEDB89" w:rsidR="0093296A" w:rsidRPr="00954080" w:rsidRDefault="00D70163" w:rsidP="00954080">
      <w:pPr>
        <w:pStyle w:val="AnswerLineL50"/>
        <w:numPr>
          <w:ilvl w:val="0"/>
          <w:numId w:val="14"/>
        </w:numPr>
        <w:rPr>
          <w:color w:val="000000" w:themeColor="text1"/>
        </w:rPr>
      </w:pPr>
      <w:bookmarkStart w:id="0" w:name="_Hlk58271259"/>
      <w:r w:rsidRPr="00D70163">
        <w:rPr>
          <w:color w:val="000000" w:themeColor="text1"/>
        </w:rPr>
        <w:t>Serial0/0/0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54080" w:rsidRPr="00D70163">
        <w:rPr>
          <w:color w:val="000000" w:themeColor="text1"/>
        </w:rPr>
        <w:t>10</w:t>
      </w:r>
      <w:r w:rsidR="00954080" w:rsidRPr="00954080">
        <w:rPr>
          <w:color w:val="000000" w:themeColor="text1"/>
        </w:rPr>
        <w:t>.10.1.2</w:t>
      </w:r>
      <w:r>
        <w:rPr>
          <w:color w:val="000000" w:themeColor="text1"/>
        </w:rPr>
        <w:t xml:space="preserve">, </w:t>
      </w:r>
      <w:bookmarkEnd w:id="0"/>
      <w:r>
        <w:rPr>
          <w:color w:val="000000" w:themeColor="text1"/>
        </w:rPr>
        <w:br/>
      </w:r>
      <w:r w:rsidRPr="00D70163">
        <w:rPr>
          <w:color w:val="000000" w:themeColor="text1"/>
        </w:rPr>
        <w:t xml:space="preserve">Serial0/0/1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70163">
        <w:rPr>
          <w:color w:val="000000" w:themeColor="text1"/>
        </w:rPr>
        <w:t>10.10.1.9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lastRenderedPageBreak/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8A82CD7" w14:textId="0A1BD3B6" w:rsidR="00290231" w:rsidRDefault="00D70163" w:rsidP="00D70163">
      <w:pPr>
        <w:pStyle w:val="BodyTextL50"/>
      </w:pPr>
      <w:r>
        <w:rPr>
          <w:b/>
          <w:bCs/>
          <w:color w:val="000000" w:themeColor="text1"/>
        </w:rPr>
        <w:t xml:space="preserve">We found that Router 02’s </w:t>
      </w:r>
      <w:r w:rsidRPr="00D70163">
        <w:rPr>
          <w:b/>
          <w:bCs/>
          <w:color w:val="000000" w:themeColor="text1"/>
        </w:rPr>
        <w:t>Serial0/0/0</w:t>
      </w:r>
      <w:r>
        <w:rPr>
          <w:b/>
          <w:bCs/>
          <w:color w:val="000000" w:themeColor="text1"/>
        </w:rPr>
        <w:t xml:space="preserve"> should be </w:t>
      </w:r>
      <w:r w:rsidRPr="00D70163">
        <w:rPr>
          <w:b/>
          <w:bCs/>
        </w:rPr>
        <w:t>10.10.1.5</w:t>
      </w:r>
      <w:r>
        <w:rPr>
          <w:b/>
          <w:bCs/>
          <w:color w:val="000000" w:themeColor="text1"/>
        </w:rPr>
        <w:t xml:space="preserve"> but it is set </w:t>
      </w:r>
      <w:r w:rsidRPr="00D70163">
        <w:rPr>
          <w:b/>
          <w:bCs/>
          <w:color w:val="000000" w:themeColor="text1"/>
        </w:rPr>
        <w:t>10.10.1.2</w:t>
      </w:r>
      <w:r>
        <w:rPr>
          <w:b/>
          <w:bCs/>
          <w:color w:val="000000" w:themeColor="text1"/>
        </w:rPr>
        <w:t>. That’s why it was showing error.</w:t>
      </w:r>
      <w:r>
        <w:br/>
      </w:r>
      <w:r w:rsidR="00E31A44">
        <w:t>What solution would you propose to correct the problem?</w:t>
      </w:r>
    </w:p>
    <w:p w14:paraId="68959307" w14:textId="05A637F4" w:rsidR="00D70163" w:rsidRDefault="00D70163" w:rsidP="00D70163">
      <w:pPr>
        <w:pStyle w:val="BodyTextL50"/>
        <w:numPr>
          <w:ilvl w:val="0"/>
          <w:numId w:val="14"/>
        </w:numPr>
      </w:pPr>
      <w:r>
        <w:rPr>
          <w:b/>
          <w:bCs/>
          <w:color w:val="000000" w:themeColor="text1"/>
        </w:rPr>
        <w:t>Have to change Router 02’s IP address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695C043F" w:rsidR="00290231" w:rsidRDefault="00E31A44" w:rsidP="00290231">
      <w:pPr>
        <w:pStyle w:val="BodyTextL50"/>
        <w:spacing w:before="0"/>
      </w:pPr>
      <w:r>
        <w:t>Is the problem resolved?</w:t>
      </w:r>
      <w:r w:rsidR="00D70163">
        <w:br/>
      </w:r>
      <w:r w:rsidR="00D70163">
        <w:rPr>
          <w:b/>
          <w:bCs/>
        </w:rPr>
        <w:t xml:space="preserve">- </w:t>
      </w:r>
      <w:r w:rsidR="00D70163" w:rsidRPr="00D70163">
        <w:rPr>
          <w:b/>
          <w:bCs/>
        </w:rPr>
        <w:t>Yes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7C98C6D3" w:rsidR="00E34EBE" w:rsidRPr="009E5496" w:rsidRDefault="009E5496" w:rsidP="009E5496">
      <w:pPr>
        <w:pStyle w:val="AnswerLineL50"/>
        <w:numPr>
          <w:ilvl w:val="0"/>
          <w:numId w:val="14"/>
        </w:numPr>
        <w:rPr>
          <w:color w:val="000000" w:themeColor="text1"/>
        </w:rPr>
      </w:pPr>
      <w:r w:rsidRPr="009E5496">
        <w:rPr>
          <w:color w:val="000000" w:themeColor="text1"/>
        </w:rP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1D4C877C" w:rsidR="00E34EBE" w:rsidRDefault="0063602F" w:rsidP="0063602F">
      <w:pPr>
        <w:pStyle w:val="AnswerLineL50"/>
        <w:numPr>
          <w:ilvl w:val="0"/>
          <w:numId w:val="14"/>
        </w:numPr>
      </w:pPr>
      <w:r>
        <w:rPr>
          <w:color w:val="000000" w:themeColor="text1"/>
        </w:rPr>
        <w:t>No IP were reached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lastRenderedPageBreak/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34DEFFFE" w:rsidR="00E34EBE" w:rsidRPr="00625C67" w:rsidRDefault="00625C67" w:rsidP="00625C67">
      <w:pPr>
        <w:pStyle w:val="AnswerLineL50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Yes 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19A7AD64" w:rsidR="00E34EBE" w:rsidRPr="0063602F" w:rsidRDefault="0063602F" w:rsidP="00625C67">
      <w:pPr>
        <w:pStyle w:val="AnswerLineL50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PC-4’s default gateway was configured incorrectly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11FB2731" w:rsidR="00E34EBE" w:rsidRPr="00625C67" w:rsidRDefault="00625C67" w:rsidP="00625C67">
      <w:pPr>
        <w:pStyle w:val="AnswerLineL50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Have to update PC-4’s default gateway with the correct value to</w:t>
      </w:r>
      <w:r w:rsidRPr="00625C67">
        <w:rPr>
          <w:color w:val="000000" w:themeColor="text1"/>
        </w:rPr>
        <w:t xml:space="preserve"> </w:t>
      </w:r>
      <w:r w:rsidRPr="00625C67">
        <w:rPr>
          <w:color w:val="000000" w:themeColor="text1"/>
        </w:rPr>
        <w:t>fe80::3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6B93343F" w:rsidR="00E34EBE" w:rsidRPr="00625C67" w:rsidRDefault="00625C67" w:rsidP="00625C67">
      <w:pPr>
        <w:pStyle w:val="AnswerLineL25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Yes</w:t>
      </w:r>
      <w:r w:rsidR="00E34EBE" w:rsidRPr="00625C67">
        <w:rPr>
          <w:color w:val="000000" w:themeColor="text1"/>
        </w:rPr>
        <w:t>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26206" w14:textId="77777777" w:rsidR="009F2174" w:rsidRDefault="009F2174" w:rsidP="00710659">
      <w:pPr>
        <w:spacing w:after="0" w:line="240" w:lineRule="auto"/>
      </w:pPr>
      <w:r>
        <w:separator/>
      </w:r>
    </w:p>
    <w:p w14:paraId="58376435" w14:textId="77777777" w:rsidR="009F2174" w:rsidRDefault="009F2174"/>
  </w:endnote>
  <w:endnote w:type="continuationSeparator" w:id="0">
    <w:p w14:paraId="4EE32CEE" w14:textId="77777777" w:rsidR="009F2174" w:rsidRDefault="009F2174" w:rsidP="00710659">
      <w:pPr>
        <w:spacing w:after="0" w:line="240" w:lineRule="auto"/>
      </w:pPr>
      <w:r>
        <w:continuationSeparator/>
      </w:r>
    </w:p>
    <w:p w14:paraId="7C3F8145" w14:textId="77777777" w:rsidR="009F2174" w:rsidRDefault="009F2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DD035" w14:textId="7093625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11B5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4E1DA" w14:textId="68AC5CF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11B5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AD9E1" w14:textId="77777777" w:rsidR="009F2174" w:rsidRDefault="009F2174" w:rsidP="00710659">
      <w:pPr>
        <w:spacing w:after="0" w:line="240" w:lineRule="auto"/>
      </w:pPr>
      <w:r>
        <w:separator/>
      </w:r>
    </w:p>
    <w:p w14:paraId="46055DA9" w14:textId="77777777" w:rsidR="009F2174" w:rsidRDefault="009F2174"/>
  </w:footnote>
  <w:footnote w:type="continuationSeparator" w:id="0">
    <w:p w14:paraId="767E2216" w14:textId="77777777" w:rsidR="009F2174" w:rsidRDefault="009F2174" w:rsidP="00710659">
      <w:pPr>
        <w:spacing w:after="0" w:line="240" w:lineRule="auto"/>
      </w:pPr>
      <w:r>
        <w:continuationSeparator/>
      </w:r>
    </w:p>
    <w:p w14:paraId="5FEE945C" w14:textId="77777777" w:rsidR="009F2174" w:rsidRDefault="009F21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81D3D62"/>
    <w:multiLevelType w:val="hybridMultilevel"/>
    <w:tmpl w:val="884EB638"/>
    <w:lvl w:ilvl="0" w:tplc="E63ABEF0">
      <w:start w:val="25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7407BF2"/>
    <w:multiLevelType w:val="hybridMultilevel"/>
    <w:tmpl w:val="D8524CF0"/>
    <w:lvl w:ilvl="0" w:tplc="0F9881F4">
      <w:start w:val="25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6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5206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9D8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1B57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C67"/>
    <w:rsid w:val="0063602F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6290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5408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96"/>
    <w:rsid w:val="009E54B9"/>
    <w:rsid w:val="009F2174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1FE8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3D1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0163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45237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4E196F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629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Zuhair Hossain</cp:lastModifiedBy>
  <cp:revision>11</cp:revision>
  <cp:lastPrinted>2019-12-03T20:38:00Z</cp:lastPrinted>
  <dcterms:created xsi:type="dcterms:W3CDTF">2019-11-27T20:46:00Z</dcterms:created>
  <dcterms:modified xsi:type="dcterms:W3CDTF">2020-12-07T16:44:00Z</dcterms:modified>
</cp:coreProperties>
</file>